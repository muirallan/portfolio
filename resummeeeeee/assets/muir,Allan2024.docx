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E9D9E" w14:textId="584A4FC8" w:rsidR="008C77DC" w:rsidRDefault="009F2ED4">
      <w:pPr>
        <w:pStyle w:val="Title"/>
        <w:spacing w:line="276" w:lineRule="auto"/>
      </w:pPr>
      <w:r>
        <w:t>ALLAN</w:t>
      </w:r>
      <w:r w:rsidR="00000000">
        <w:t xml:space="preserve"> </w:t>
      </w:r>
      <w:r>
        <w:t>MUIR</w:t>
      </w:r>
    </w:p>
    <w:p w14:paraId="4F418BBE" w14:textId="36915A72" w:rsidR="008C77DC" w:rsidRDefault="00C97552">
      <w:pPr>
        <w:pBdr>
          <w:top w:val="nil"/>
          <w:left w:val="nil"/>
          <w:bottom w:val="nil"/>
          <w:right w:val="nil"/>
          <w:between w:val="nil"/>
        </w:pBdr>
        <w:spacing w:before="12"/>
        <w:ind w:left="169"/>
        <w:jc w:val="center"/>
        <w:rPr>
          <w:sz w:val="20"/>
          <w:szCs w:val="20"/>
        </w:rPr>
      </w:pPr>
      <w:r>
        <w:t>Muir.allan701</w:t>
      </w:r>
      <w:hyperlink r:id="rId7">
        <w:r w:rsidR="00000000">
          <w:rPr>
            <w:sz w:val="20"/>
            <w:szCs w:val="20"/>
          </w:rPr>
          <w:t>@gmail.com</w:t>
        </w:r>
      </w:hyperlink>
      <w:r w:rsidR="00000000">
        <w:rPr>
          <w:sz w:val="20"/>
          <w:szCs w:val="20"/>
        </w:rPr>
        <w:t xml:space="preserve"> | </w:t>
      </w:r>
      <w:r w:rsidRPr="00C97552">
        <w:rPr>
          <w:sz w:val="20"/>
          <w:szCs w:val="20"/>
        </w:rPr>
        <w:t>https://www.linkedin.com/in/allan-muir</w:t>
      </w:r>
      <w:r w:rsidR="00000000">
        <w:rPr>
          <w:sz w:val="20"/>
          <w:szCs w:val="20"/>
        </w:rPr>
        <w:t xml:space="preserve">| cell: (202) </w:t>
      </w:r>
      <w:r>
        <w:rPr>
          <w:sz w:val="20"/>
          <w:szCs w:val="20"/>
        </w:rPr>
        <w:t>758</w:t>
      </w:r>
      <w:r w:rsidR="00000000">
        <w:rPr>
          <w:sz w:val="20"/>
          <w:szCs w:val="20"/>
        </w:rPr>
        <w:t>-</w:t>
      </w:r>
      <w:r>
        <w:rPr>
          <w:sz w:val="20"/>
          <w:szCs w:val="20"/>
        </w:rPr>
        <w:t>8054</w:t>
      </w:r>
      <w:r w:rsidR="00000000">
        <w:rPr>
          <w:sz w:val="20"/>
          <w:szCs w:val="20"/>
        </w:rPr>
        <w:t xml:space="preserve"> | </w:t>
      </w:r>
      <w:r w:rsidRPr="00C97552">
        <w:rPr>
          <w:sz w:val="20"/>
          <w:szCs w:val="20"/>
        </w:rPr>
        <w:t>https://github.com/muirallan</w:t>
      </w:r>
    </w:p>
    <w:p w14:paraId="688EE641" w14:textId="10624734" w:rsidR="00C2368B" w:rsidRPr="00C2368B" w:rsidRDefault="00000000" w:rsidP="00C2368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C2D10F0" wp14:editId="47EF9F74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6949440" cy="15875"/>
                <wp:effectExtent l="0" t="0" r="0" b="0"/>
                <wp:wrapTopAndBottom distT="0" distB="0"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280" y="3779365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20000" extrusionOk="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6949440" cy="1587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44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634969" w14:textId="77777777" w:rsidR="00C2368B" w:rsidRPr="00C97552" w:rsidRDefault="00C2368B" w:rsidP="00C2368B">
      <w:pPr>
        <w:pStyle w:val="Heading1"/>
        <w:ind w:firstLine="117"/>
      </w:pPr>
      <w:r>
        <w:t>SKILLS</w:t>
      </w:r>
    </w:p>
    <w:p w14:paraId="050408B4" w14:textId="77777777" w:rsidR="00C2368B" w:rsidRDefault="00C2368B" w:rsidP="00C2368B">
      <w:pPr>
        <w:spacing w:before="5"/>
        <w:rPr>
          <w:b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657A3DB8" wp14:editId="1D9EBAB3">
                <wp:simplePos x="0" y="0"/>
                <wp:positionH relativeFrom="column">
                  <wp:posOffset>76200</wp:posOffset>
                </wp:positionH>
                <wp:positionV relativeFrom="paragraph">
                  <wp:posOffset>38100</wp:posOffset>
                </wp:positionV>
                <wp:extent cx="6949440" cy="15875"/>
                <wp:effectExtent l="0" t="0" r="0" b="0"/>
                <wp:wrapTopAndBottom distT="0" distB="0"/>
                <wp:docPr id="1698345854" name="Freeform 169834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280" y="3779365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20000" extrusionOk="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8056F" id="Freeform 1698345854" o:spid="_x0000_s1026" style="position:absolute;margin-left:6pt;margin-top:3pt;width:547.2pt;height:1.2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949440,1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" path="m,l6949440,e" filled="f" strokeweight="1.25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06CEA6C7" w14:textId="77777777" w:rsidR="00C2368B" w:rsidRPr="00F52700" w:rsidRDefault="00C2368B" w:rsidP="00C2368B">
      <w:pPr>
        <w:pStyle w:val="ListParagraph"/>
        <w:numPr>
          <w:ilvl w:val="0"/>
          <w:numId w:val="14"/>
        </w:numPr>
        <w:spacing w:line="228" w:lineRule="auto"/>
        <w:rPr>
          <w:i/>
          <w:sz w:val="20"/>
          <w:szCs w:val="20"/>
        </w:rPr>
      </w:pPr>
      <w:r w:rsidRPr="00F52700">
        <w:rPr>
          <w:b/>
          <w:sz w:val="20"/>
          <w:szCs w:val="20"/>
        </w:rPr>
        <w:t>Programming Languages</w:t>
      </w:r>
      <w:r w:rsidRPr="00F52700">
        <w:rPr>
          <w:i/>
          <w:sz w:val="20"/>
          <w:szCs w:val="20"/>
        </w:rPr>
        <w:t>: Java, Python (most proficient), C++, JavaScript (most proficient), Go, Swift</w:t>
      </w:r>
    </w:p>
    <w:p w14:paraId="40E0DB69" w14:textId="77777777" w:rsidR="00C2368B" w:rsidRPr="00F52700" w:rsidRDefault="00C2368B" w:rsidP="00C2368B">
      <w:pPr>
        <w:pStyle w:val="ListParagraph"/>
        <w:numPr>
          <w:ilvl w:val="0"/>
          <w:numId w:val="14"/>
        </w:numPr>
        <w:spacing w:line="228" w:lineRule="auto"/>
        <w:rPr>
          <w:i/>
          <w:sz w:val="20"/>
          <w:szCs w:val="20"/>
        </w:rPr>
      </w:pPr>
      <w:r w:rsidRPr="00F52700">
        <w:rPr>
          <w:b/>
          <w:sz w:val="20"/>
          <w:szCs w:val="20"/>
        </w:rPr>
        <w:t>Frameworks and Tools</w:t>
      </w:r>
      <w:r w:rsidRPr="00F52700">
        <w:rPr>
          <w:i/>
          <w:sz w:val="20"/>
          <w:szCs w:val="20"/>
        </w:rPr>
        <w:t>: React,</w:t>
      </w:r>
      <w:r w:rsidRPr="00F52700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</w:t>
      </w:r>
      <w:r w:rsidRPr="00F52700">
        <w:rPr>
          <w:i/>
          <w:sz w:val="20"/>
          <w:szCs w:val="20"/>
        </w:rPr>
        <w:t xml:space="preserve">Bootstrap, Redux, Docker, Kubernetes, NodeJS, Hadoop, Kafka, Gitlab, Prometheus, Metal, VS Code, </w:t>
      </w:r>
      <w:proofErr w:type="spellStart"/>
      <w:r w:rsidRPr="00F52700">
        <w:rPr>
          <w:i/>
          <w:sz w:val="20"/>
          <w:szCs w:val="20"/>
        </w:rPr>
        <w:t>Jupyter</w:t>
      </w:r>
      <w:proofErr w:type="spellEnd"/>
      <w:r w:rsidRPr="00F52700">
        <w:rPr>
          <w:i/>
          <w:sz w:val="20"/>
          <w:szCs w:val="20"/>
        </w:rPr>
        <w:t>, Cassandra, Linux, Unix, MongoDB</w:t>
      </w:r>
    </w:p>
    <w:p w14:paraId="0D4E310D" w14:textId="77777777" w:rsidR="00C2368B" w:rsidRPr="00F52700" w:rsidRDefault="00C2368B" w:rsidP="00C2368B">
      <w:pPr>
        <w:pStyle w:val="ListParagraph"/>
        <w:numPr>
          <w:ilvl w:val="0"/>
          <w:numId w:val="14"/>
        </w:numPr>
        <w:spacing w:line="228" w:lineRule="auto"/>
        <w:rPr>
          <w:i/>
          <w:sz w:val="20"/>
          <w:szCs w:val="20"/>
        </w:rPr>
      </w:pPr>
      <w:r w:rsidRPr="00F52700">
        <w:rPr>
          <w:b/>
          <w:sz w:val="20"/>
          <w:szCs w:val="20"/>
        </w:rPr>
        <w:t>Backend Proficiency</w:t>
      </w:r>
      <w:r w:rsidRPr="00F52700">
        <w:rPr>
          <w:i/>
          <w:sz w:val="20"/>
          <w:szCs w:val="20"/>
        </w:rPr>
        <w:t xml:space="preserve">: React, Node.js, Python, Java, Go, </w:t>
      </w:r>
      <w:proofErr w:type="spellStart"/>
      <w:r w:rsidRPr="00F52700">
        <w:rPr>
          <w:i/>
          <w:sz w:val="20"/>
          <w:szCs w:val="20"/>
        </w:rPr>
        <w:t>GraphQL</w:t>
      </w:r>
      <w:proofErr w:type="spellEnd"/>
      <w:r w:rsidRPr="00F52700">
        <w:rPr>
          <w:i/>
          <w:sz w:val="20"/>
          <w:szCs w:val="20"/>
        </w:rPr>
        <w:t>, Iceberg</w:t>
      </w:r>
    </w:p>
    <w:p w14:paraId="0BBC7467" w14:textId="77777777" w:rsidR="00C2368B" w:rsidRPr="00F52700" w:rsidRDefault="00C2368B" w:rsidP="00C2368B">
      <w:pPr>
        <w:pStyle w:val="ListParagraph"/>
        <w:numPr>
          <w:ilvl w:val="0"/>
          <w:numId w:val="14"/>
        </w:numPr>
        <w:spacing w:line="228" w:lineRule="auto"/>
        <w:rPr>
          <w:i/>
          <w:sz w:val="20"/>
          <w:szCs w:val="20"/>
        </w:rPr>
      </w:pPr>
      <w:r w:rsidRPr="00F52700">
        <w:rPr>
          <w:b/>
          <w:sz w:val="20"/>
          <w:szCs w:val="20"/>
        </w:rPr>
        <w:t>Database Systems</w:t>
      </w:r>
      <w:r w:rsidRPr="00F52700">
        <w:rPr>
          <w:i/>
          <w:sz w:val="20"/>
          <w:szCs w:val="20"/>
        </w:rPr>
        <w:t xml:space="preserve">: SQL, NoSQL </w:t>
      </w:r>
    </w:p>
    <w:p w14:paraId="57CA3B21" w14:textId="77777777" w:rsidR="00C2368B" w:rsidRPr="00F52700" w:rsidRDefault="00C2368B" w:rsidP="00C2368B">
      <w:pPr>
        <w:pStyle w:val="ListParagraph"/>
        <w:numPr>
          <w:ilvl w:val="0"/>
          <w:numId w:val="14"/>
        </w:numPr>
        <w:spacing w:line="228" w:lineRule="auto"/>
        <w:rPr>
          <w:i/>
          <w:sz w:val="20"/>
          <w:szCs w:val="20"/>
        </w:rPr>
      </w:pPr>
      <w:r w:rsidRPr="00F52700">
        <w:rPr>
          <w:b/>
          <w:bCs/>
          <w:sz w:val="20"/>
          <w:szCs w:val="20"/>
        </w:rPr>
        <w:t>APIs and Architectur</w:t>
      </w:r>
      <w:r w:rsidRPr="00F52700">
        <w:rPr>
          <w:b/>
          <w:bCs/>
          <w:i/>
          <w:sz w:val="20"/>
          <w:szCs w:val="20"/>
        </w:rPr>
        <w:t>e</w:t>
      </w:r>
      <w:r w:rsidRPr="00F52700">
        <w:rPr>
          <w:i/>
          <w:sz w:val="20"/>
          <w:szCs w:val="20"/>
        </w:rPr>
        <w:t>: RESTful APIs, Microservices</w:t>
      </w:r>
    </w:p>
    <w:p w14:paraId="044B452C" w14:textId="77777777" w:rsidR="00C2368B" w:rsidRPr="00F52700" w:rsidRDefault="00C2368B" w:rsidP="00C2368B">
      <w:pPr>
        <w:pStyle w:val="ListParagraph"/>
        <w:numPr>
          <w:ilvl w:val="0"/>
          <w:numId w:val="14"/>
        </w:numPr>
        <w:spacing w:line="228" w:lineRule="auto"/>
        <w:rPr>
          <w:i/>
          <w:sz w:val="20"/>
          <w:szCs w:val="20"/>
        </w:rPr>
      </w:pPr>
      <w:r w:rsidRPr="00F52700">
        <w:rPr>
          <w:b/>
          <w:bCs/>
          <w:i/>
          <w:sz w:val="20"/>
          <w:szCs w:val="20"/>
        </w:rPr>
        <w:t>Software Development Lifecycle Tools</w:t>
      </w:r>
      <w:r w:rsidRPr="00F52700">
        <w:rPr>
          <w:i/>
          <w:sz w:val="20"/>
          <w:szCs w:val="20"/>
        </w:rPr>
        <w:t>: JIRA, Trello, GitHub</w:t>
      </w:r>
    </w:p>
    <w:p w14:paraId="56A956D7" w14:textId="77777777" w:rsidR="00C2368B" w:rsidRPr="00F52700" w:rsidRDefault="00C2368B" w:rsidP="00C2368B">
      <w:pPr>
        <w:pStyle w:val="ListParagraph"/>
        <w:numPr>
          <w:ilvl w:val="0"/>
          <w:numId w:val="14"/>
        </w:numPr>
        <w:spacing w:line="228" w:lineRule="auto"/>
        <w:rPr>
          <w:i/>
          <w:sz w:val="20"/>
          <w:szCs w:val="20"/>
        </w:rPr>
      </w:pPr>
      <w:r w:rsidRPr="00F52700">
        <w:rPr>
          <w:b/>
          <w:bCs/>
          <w:i/>
          <w:sz w:val="20"/>
          <w:szCs w:val="20"/>
        </w:rPr>
        <w:t>Cloud &amp; DevOps</w:t>
      </w:r>
      <w:r w:rsidRPr="00F52700">
        <w:rPr>
          <w:i/>
          <w:sz w:val="20"/>
          <w:szCs w:val="20"/>
        </w:rPr>
        <w:t>: Azure, Docker, Git, PowerShell scripting</w:t>
      </w:r>
    </w:p>
    <w:p w14:paraId="353DC2B4" w14:textId="60295946" w:rsidR="00C2368B" w:rsidRPr="00C2368B" w:rsidRDefault="00C2368B" w:rsidP="00C2368B">
      <w:pPr>
        <w:pStyle w:val="ListParagraph"/>
        <w:widowControl/>
        <w:numPr>
          <w:ilvl w:val="0"/>
          <w:numId w:val="14"/>
        </w:numPr>
        <w:rPr>
          <w:sz w:val="20"/>
          <w:szCs w:val="20"/>
        </w:rPr>
      </w:pPr>
      <w:r w:rsidRPr="00F52700">
        <w:rPr>
          <w:b/>
          <w:bCs/>
          <w:sz w:val="20"/>
          <w:szCs w:val="20"/>
        </w:rPr>
        <w:t>Other Tools</w:t>
      </w:r>
      <w:r w:rsidRPr="00F52700">
        <w:rPr>
          <w:sz w:val="20"/>
          <w:szCs w:val="20"/>
        </w:rPr>
        <w:t>: Figma, Sketch, MS Project,</w:t>
      </w:r>
    </w:p>
    <w:p w14:paraId="29887B4E" w14:textId="67474C0F" w:rsidR="006622F3" w:rsidRDefault="006622F3" w:rsidP="006622F3">
      <w:pPr>
        <w:pStyle w:val="Heading1"/>
        <w:spacing w:before="48"/>
        <w:ind w:firstLine="117"/>
      </w:pPr>
      <w:r>
        <w:t>LEADERSHIP &amp; ACTIVITIES</w:t>
      </w:r>
    </w:p>
    <w:p w14:paraId="73EF1B33" w14:textId="77777777" w:rsidR="006622F3" w:rsidRDefault="006622F3" w:rsidP="006622F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52B92432" wp14:editId="23AE68DC">
                <wp:simplePos x="0" y="0"/>
                <wp:positionH relativeFrom="column">
                  <wp:posOffset>76200</wp:posOffset>
                </wp:positionH>
                <wp:positionV relativeFrom="paragraph">
                  <wp:posOffset>38100</wp:posOffset>
                </wp:positionV>
                <wp:extent cx="6949440" cy="15875"/>
                <wp:effectExtent l="0" t="0" r="0" b="0"/>
                <wp:wrapTopAndBottom distT="0" distB="0"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280" y="3779365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20000" extrusionOk="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CA383" id="Freeform 3" o:spid="_x0000_s1026" style="position:absolute;margin-left:6pt;margin-top:3pt;width:547.2pt;height:1.2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949440,1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" path="m,l6949440,e" filled="f" strokeweight="1.25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36F378C0" w14:textId="77777777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 xml:space="preserve">Peer Advisor </w:t>
      </w:r>
    </w:p>
    <w:p w14:paraId="356C35F1" w14:textId="77777777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>Apple Scholar</w:t>
      </w:r>
    </w:p>
    <w:p w14:paraId="135E3060" w14:textId="77777777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 xml:space="preserve">DC-Up Scholar </w:t>
      </w:r>
    </w:p>
    <w:p w14:paraId="1F7293D7" w14:textId="77777777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>Student Ambassador</w:t>
      </w:r>
    </w:p>
    <w:p w14:paraId="099E6518" w14:textId="77777777" w:rsid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>Apple Campus leader</w:t>
      </w:r>
    </w:p>
    <w:p w14:paraId="1C98EFDC" w14:textId="31340446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 xml:space="preserve">Lead Residential Advisor </w:t>
      </w:r>
      <w:r w:rsidR="00F8451F">
        <w:rPr>
          <w:iCs/>
          <w:sz w:val="20"/>
          <w:szCs w:val="20"/>
        </w:rPr>
        <w:t xml:space="preserve"> </w:t>
      </w:r>
    </w:p>
    <w:p w14:paraId="32368FDB" w14:textId="77777777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>NASA Cam-star Ambassador</w:t>
      </w:r>
    </w:p>
    <w:p w14:paraId="7239A297" w14:textId="77777777" w:rsid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 xml:space="preserve">UDC Judicial system Student Ambassador </w:t>
      </w:r>
    </w:p>
    <w:p w14:paraId="4D552488" w14:textId="60FFCB5E" w:rsidR="00F8451F" w:rsidRPr="00F8451F" w:rsidRDefault="00F8451F" w:rsidP="00F8451F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Voluntary UDC MASCOT (Firebird Felix)</w:t>
      </w:r>
    </w:p>
    <w:p w14:paraId="281F797C" w14:textId="77777777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>Industry &amp; Programming Club – President</w:t>
      </w:r>
    </w:p>
    <w:p w14:paraId="5A8462D6" w14:textId="77777777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>National Society of Black Engineers (NSBE) – Treasurer</w:t>
      </w:r>
    </w:p>
    <w:p w14:paraId="23D08EF3" w14:textId="2CE4B264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>Vice-President of the Graduate Student Body Association</w:t>
      </w:r>
    </w:p>
    <w:p w14:paraId="7975714C" w14:textId="55F94EC5" w:rsidR="006622F3" w:rsidRPr="006622F3" w:rsidRDefault="006622F3" w:rsidP="006622F3">
      <w:pPr>
        <w:pStyle w:val="ListParagraph"/>
        <w:numPr>
          <w:ilvl w:val="0"/>
          <w:numId w:val="15"/>
        </w:numPr>
        <w:spacing w:line="228" w:lineRule="auto"/>
        <w:rPr>
          <w:iCs/>
          <w:sz w:val="20"/>
          <w:szCs w:val="20"/>
        </w:rPr>
      </w:pPr>
      <w:r w:rsidRPr="006622F3">
        <w:rPr>
          <w:iCs/>
          <w:sz w:val="20"/>
          <w:szCs w:val="20"/>
        </w:rPr>
        <w:t>Thurgood Marshall College Fund (TMCF) Scholarship Recipient (April 2022)</w:t>
      </w:r>
    </w:p>
    <w:p w14:paraId="0DA3F7F8" w14:textId="5FEA5E8B" w:rsidR="008C77DC" w:rsidRDefault="00000000">
      <w:pPr>
        <w:pStyle w:val="Heading1"/>
        <w:ind w:firstLine="117"/>
      </w:pPr>
      <w:r>
        <w:t>PROJECTS</w:t>
      </w:r>
    </w:p>
    <w:p w14:paraId="3E7E08AB" w14:textId="06BCBCA9" w:rsidR="00940593" w:rsidRPr="00940593" w:rsidRDefault="00000000" w:rsidP="0094059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5"/>
          <w:szCs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39D68F52" wp14:editId="77451893">
                <wp:simplePos x="0" y="0"/>
                <wp:positionH relativeFrom="column">
                  <wp:posOffset>76200</wp:posOffset>
                </wp:positionH>
                <wp:positionV relativeFrom="paragraph">
                  <wp:posOffset>38100</wp:posOffset>
                </wp:positionV>
                <wp:extent cx="6949440" cy="15875"/>
                <wp:effectExtent l="0" t="0" r="0" b="0"/>
                <wp:wrapTopAndBottom distT="0" distB="0"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280" y="3779365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20000" extrusionOk="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38100</wp:posOffset>
                </wp:positionV>
                <wp:extent cx="694944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44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427DE8" w14:textId="6131DB9F" w:rsidR="008C77DC" w:rsidRDefault="00940593" w:rsidP="00EF4D43">
      <w:pPr>
        <w:pStyle w:val="Heading2"/>
        <w:tabs>
          <w:tab w:val="left" w:pos="9577"/>
        </w:tabs>
        <w:ind w:left="0"/>
      </w:pPr>
      <w:r>
        <w:rPr>
          <w:i/>
          <w:iCs/>
          <w:color w:val="000000"/>
        </w:rPr>
        <w:t xml:space="preserve">       </w:t>
      </w:r>
      <w:r w:rsidR="002274E4">
        <w:rPr>
          <w:i/>
          <w:iCs/>
          <w:color w:val="000000"/>
        </w:rPr>
        <w:t xml:space="preserve">   </w:t>
      </w:r>
      <w:r w:rsidR="00292642" w:rsidRPr="00292642">
        <w:rPr>
          <w:i/>
          <w:iCs/>
          <w:color w:val="000000"/>
        </w:rPr>
        <w:t xml:space="preserve">Felix AI </w:t>
      </w:r>
      <w:r w:rsidR="00000000">
        <w:tab/>
        <w:t>Washington, D.C.</w:t>
      </w:r>
    </w:p>
    <w:p w14:paraId="41E514AF" w14:textId="5C577ACA" w:rsidR="008C77DC" w:rsidRDefault="002274E4" w:rsidP="00EF4D43">
      <w:pPr>
        <w:tabs>
          <w:tab w:val="left" w:pos="9107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</w:t>
      </w:r>
      <w:r w:rsidR="00CE7231">
        <w:rPr>
          <w:i/>
          <w:sz w:val="20"/>
          <w:szCs w:val="20"/>
        </w:rPr>
        <w:t xml:space="preserve"> </w:t>
      </w:r>
      <w:r w:rsidR="00292642">
        <w:rPr>
          <w:i/>
          <w:sz w:val="20"/>
          <w:szCs w:val="20"/>
        </w:rPr>
        <w:t>Masters Project</w:t>
      </w:r>
      <w:r w:rsidR="00000000">
        <w:rPr>
          <w:i/>
          <w:sz w:val="20"/>
          <w:szCs w:val="20"/>
        </w:rPr>
        <w:tab/>
      </w:r>
      <w:r w:rsidR="00000000">
        <w:rPr>
          <w:i/>
          <w:sz w:val="20"/>
          <w:szCs w:val="20"/>
        </w:rPr>
        <w:tab/>
      </w:r>
    </w:p>
    <w:p w14:paraId="4CCA2A52" w14:textId="08852761" w:rsidR="00224186" w:rsidRPr="00DD245D" w:rsidRDefault="00292642" w:rsidP="00224186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CE7231">
        <w:rPr>
          <w:color w:val="000000"/>
          <w:sz w:val="20"/>
          <w:szCs w:val="20"/>
        </w:rPr>
        <w:t xml:space="preserve">Felix AI Student Success Solution uses React for the front-end, Flask for the </w:t>
      </w:r>
      <w:proofErr w:type="gramStart"/>
      <w:r w:rsidRPr="00CE7231">
        <w:rPr>
          <w:color w:val="000000"/>
          <w:sz w:val="20"/>
          <w:szCs w:val="20"/>
        </w:rPr>
        <w:t>back-end</w:t>
      </w:r>
      <w:proofErr w:type="gramEnd"/>
      <w:r w:rsidRPr="00CE7231">
        <w:rPr>
          <w:color w:val="000000"/>
          <w:sz w:val="20"/>
          <w:szCs w:val="20"/>
        </w:rPr>
        <w:t>, and the OpenAI API to create an interactive chatbot. This system is designed to achieve a 90% success rate in resolving academic queries, with all responses branded as "Felix."</w:t>
      </w:r>
    </w:p>
    <w:p w14:paraId="42B5AAA8" w14:textId="43766997" w:rsidR="00224186" w:rsidRDefault="00224186" w:rsidP="00224186">
      <w:pPr>
        <w:pStyle w:val="Heading2"/>
        <w:tabs>
          <w:tab w:val="left" w:pos="9577"/>
        </w:tabs>
        <w:ind w:left="0"/>
        <w:rPr>
          <w:bCs/>
          <w:color w:val="000000"/>
        </w:rPr>
      </w:pPr>
      <w:r>
        <w:rPr>
          <w:b w:val="0"/>
          <w:bCs/>
          <w:color w:val="000000"/>
        </w:rPr>
        <w:t xml:space="preserve">          </w:t>
      </w:r>
      <w:r w:rsidRPr="00224186">
        <w:rPr>
          <w:bCs/>
          <w:color w:val="000000"/>
        </w:rPr>
        <w:t xml:space="preserve">Fraud Guard AI </w:t>
      </w:r>
      <w:r>
        <w:rPr>
          <w:bCs/>
          <w:color w:val="000000"/>
        </w:rPr>
        <w:t xml:space="preserve">                                                                                                                                                       </w:t>
      </w:r>
      <w:r>
        <w:t>Atlanta, GA</w:t>
      </w:r>
    </w:p>
    <w:p w14:paraId="20BF3C6D" w14:textId="2945075D" w:rsidR="00224186" w:rsidRPr="00224186" w:rsidRDefault="00224186" w:rsidP="00224186">
      <w:pPr>
        <w:pStyle w:val="Heading2"/>
        <w:tabs>
          <w:tab w:val="left" w:pos="9577"/>
        </w:tabs>
        <w:ind w:left="0"/>
        <w:rPr>
          <w:b w:val="0"/>
          <w:i/>
          <w:iCs/>
        </w:rPr>
      </w:pPr>
      <w:r>
        <w:rPr>
          <w:b w:val="0"/>
          <w:i/>
          <w:iCs/>
          <w:color w:val="000000"/>
        </w:rPr>
        <w:t xml:space="preserve">               </w:t>
      </w:r>
      <w:r w:rsidRPr="00224186">
        <w:rPr>
          <w:b w:val="0"/>
          <w:i/>
          <w:iCs/>
          <w:color w:val="000000"/>
        </w:rPr>
        <w:t>TMCF Pitch Competition</w:t>
      </w:r>
      <w:r w:rsidRPr="00224186">
        <w:rPr>
          <w:b w:val="0"/>
          <w:i/>
          <w:iCs/>
          <w:color w:val="000000"/>
        </w:rPr>
        <w:t xml:space="preserve">                                                                                     </w:t>
      </w:r>
    </w:p>
    <w:p w14:paraId="4657861E" w14:textId="61893E5B" w:rsidR="00224186" w:rsidRPr="00224186" w:rsidRDefault="00224186" w:rsidP="00224186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224186">
        <w:rPr>
          <w:color w:val="000000"/>
          <w:sz w:val="20"/>
          <w:szCs w:val="20"/>
        </w:rPr>
        <w:t>Led a team of 7 to develop a fraud detection solution utilizing promo engineering, finishing 5th out of 25 teams in the competition.</w:t>
      </w:r>
    </w:p>
    <w:p w14:paraId="4BA8908A" w14:textId="16F87200" w:rsidR="00F52700" w:rsidRPr="00940593" w:rsidRDefault="00224186" w:rsidP="00940593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224186">
        <w:rPr>
          <w:color w:val="000000"/>
          <w:sz w:val="20"/>
          <w:szCs w:val="20"/>
        </w:rPr>
        <w:t>Managed project scope and ensured 100% on-time delivery within a 3-day deadline, collaborating effectively in a fast-paced, Agile environment.</w:t>
      </w:r>
      <w:r w:rsidR="000B1127" w:rsidRPr="00940593">
        <w:rPr>
          <w:b/>
          <w:bCs/>
        </w:rPr>
        <w:tab/>
        <w:t xml:space="preserve">                                                                         </w:t>
      </w:r>
      <w:r w:rsidR="00F52700" w:rsidRPr="00940593">
        <w:rPr>
          <w:b/>
          <w:bCs/>
        </w:rPr>
        <w:t xml:space="preserve">  </w:t>
      </w:r>
      <w:r w:rsidR="00F52700" w:rsidRPr="00940593">
        <w:rPr>
          <w:b/>
          <w:bCs/>
        </w:rPr>
        <w:t xml:space="preserve">        </w:t>
      </w:r>
    </w:p>
    <w:p w14:paraId="0B501567" w14:textId="5A3931FF" w:rsidR="00F52700" w:rsidRDefault="00F52700" w:rsidP="000B1127">
      <w:pPr>
        <w:tabs>
          <w:tab w:val="left" w:pos="9157"/>
        </w:tabs>
        <w:rPr>
          <w:i/>
          <w:iCs/>
          <w:sz w:val="20"/>
          <w:szCs w:val="20"/>
        </w:rPr>
      </w:pPr>
      <w:r>
        <w:rPr>
          <w:b/>
          <w:bCs/>
        </w:rPr>
        <w:t xml:space="preserve">          </w:t>
      </w:r>
      <w:proofErr w:type="spellStart"/>
      <w:r w:rsidRPr="00224186">
        <w:rPr>
          <w:b/>
          <w:bCs/>
        </w:rPr>
        <w:t>DeliberEAT</w:t>
      </w:r>
      <w:proofErr w:type="spellEnd"/>
      <w:r w:rsidR="00C2368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                  </w:t>
      </w:r>
      <w:r>
        <w:rPr>
          <w:b/>
          <w:bCs/>
        </w:rPr>
        <w:t xml:space="preserve">   </w:t>
      </w:r>
      <w:r w:rsidRPr="00DD245D">
        <w:rPr>
          <w:b/>
          <w:bCs/>
          <w:sz w:val="20"/>
          <w:szCs w:val="20"/>
        </w:rPr>
        <w:t>Cupertino, C</w:t>
      </w:r>
      <w:r>
        <w:rPr>
          <w:b/>
          <w:bCs/>
          <w:sz w:val="20"/>
          <w:szCs w:val="20"/>
        </w:rPr>
        <w:t>A</w:t>
      </w:r>
      <w:r>
        <w:rPr>
          <w:b/>
          <w:bCs/>
        </w:rPr>
        <w:tab/>
      </w:r>
      <w:r w:rsidR="00DD245D" w:rsidRPr="00DD245D">
        <w:rPr>
          <w:i/>
          <w:iCs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 xml:space="preserve">         </w:t>
      </w:r>
    </w:p>
    <w:p w14:paraId="6F7884EC" w14:textId="46AD644F" w:rsidR="00224186" w:rsidRPr="000B1127" w:rsidRDefault="00F52700" w:rsidP="000B1127">
      <w:pPr>
        <w:tabs>
          <w:tab w:val="left" w:pos="9157"/>
        </w:tabs>
        <w:rPr>
          <w:b/>
          <w:bCs/>
        </w:rPr>
      </w:pPr>
      <w:r>
        <w:rPr>
          <w:i/>
          <w:iCs/>
          <w:sz w:val="20"/>
          <w:szCs w:val="20"/>
        </w:rPr>
        <w:t xml:space="preserve">               </w:t>
      </w:r>
      <w:r w:rsidR="00DD245D" w:rsidRPr="00DD245D">
        <w:rPr>
          <w:i/>
          <w:iCs/>
          <w:sz w:val="20"/>
          <w:szCs w:val="20"/>
        </w:rPr>
        <w:t>Apple intern Competition</w:t>
      </w:r>
    </w:p>
    <w:p w14:paraId="7D903C21" w14:textId="77777777" w:rsidR="00224186" w:rsidRPr="005573F3" w:rsidRDefault="00224186" w:rsidP="00224186">
      <w:pPr>
        <w:widowControl/>
        <w:numPr>
          <w:ilvl w:val="0"/>
          <w:numId w:val="7"/>
        </w:numPr>
      </w:pPr>
      <w:r w:rsidRPr="005573F3">
        <w:t>Designed and launched a mobile app for personalized meal choices, downloaded by over 1,000 users within the first month.</w:t>
      </w:r>
    </w:p>
    <w:p w14:paraId="215FBB7F" w14:textId="77777777" w:rsidR="00224186" w:rsidRPr="005573F3" w:rsidRDefault="00224186" w:rsidP="00224186">
      <w:pPr>
        <w:widowControl/>
        <w:numPr>
          <w:ilvl w:val="0"/>
          <w:numId w:val="7"/>
        </w:numPr>
      </w:pPr>
      <w:r w:rsidRPr="005573F3">
        <w:t>Created the company logo and crafted user-friendly home pages using Sketch and Figma, achieving a 4.8/5 user satisfaction rating.</w:t>
      </w:r>
    </w:p>
    <w:p w14:paraId="086EC96A" w14:textId="0C5383DD" w:rsidR="00DD245D" w:rsidRPr="000B1127" w:rsidRDefault="00224186" w:rsidP="00DD245D">
      <w:pPr>
        <w:widowControl/>
        <w:numPr>
          <w:ilvl w:val="0"/>
          <w:numId w:val="7"/>
        </w:numPr>
      </w:pPr>
      <w:r w:rsidRPr="005573F3">
        <w:t>Demonstrated strong design and coding skills in a fast-paced, team-oriented environment.</w:t>
      </w:r>
    </w:p>
    <w:p w14:paraId="0BD2E56D" w14:textId="317D349B" w:rsidR="008C77DC" w:rsidRDefault="00CE7231" w:rsidP="00EF4D43">
      <w:pPr>
        <w:pStyle w:val="Heading2"/>
        <w:tabs>
          <w:tab w:val="left" w:pos="9577"/>
        </w:tabs>
        <w:ind w:left="0"/>
      </w:pPr>
      <w:r>
        <w:t xml:space="preserve">       </w:t>
      </w:r>
      <w:r w:rsidR="002274E4">
        <w:t xml:space="preserve">   </w:t>
      </w:r>
      <w:proofErr w:type="spellStart"/>
      <w:r w:rsidRPr="005573F3">
        <w:rPr>
          <w:bCs/>
        </w:rPr>
        <w:t>Tap</w:t>
      </w:r>
      <w:r>
        <w:rPr>
          <w:bCs/>
        </w:rPr>
        <w:t>i</w:t>
      </w:r>
      <w:r w:rsidRPr="005573F3">
        <w:rPr>
          <w:bCs/>
        </w:rPr>
        <w:t>n</w:t>
      </w:r>
      <w:proofErr w:type="spellEnd"/>
      <w:r w:rsidRPr="005573F3">
        <w:rPr>
          <w:bCs/>
        </w:rPr>
        <w:t>: Track, Avoid, and Protect from COVID-19</w:t>
      </w:r>
      <w:r w:rsidR="00F52700">
        <w:t xml:space="preserve">                                                                                             </w:t>
      </w:r>
      <w:r w:rsidR="00000000" w:rsidRPr="00304284">
        <w:t>Washington, D.C.</w:t>
      </w:r>
    </w:p>
    <w:p w14:paraId="34B84BE8" w14:textId="30B344CF" w:rsidR="008C77DC" w:rsidRDefault="00CE7231" w:rsidP="00EF4D43">
      <w:pPr>
        <w:tabs>
          <w:tab w:val="left" w:pos="10027"/>
        </w:tabs>
        <w:ind w:left="57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</w:t>
      </w:r>
      <w:r w:rsidR="00000000">
        <w:rPr>
          <w:i/>
          <w:sz w:val="20"/>
          <w:szCs w:val="20"/>
        </w:rPr>
        <w:t>Hackathon Project</w:t>
      </w:r>
      <w:r w:rsidR="00000000">
        <w:rPr>
          <w:i/>
          <w:sz w:val="20"/>
          <w:szCs w:val="20"/>
        </w:rPr>
        <w:tab/>
      </w:r>
    </w:p>
    <w:p w14:paraId="13D9DE4C" w14:textId="7D7165D5" w:rsidR="00DD245D" w:rsidRPr="00EF4D43" w:rsidRDefault="00000000" w:rsidP="00DD245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7"/>
        </w:tabs>
        <w:spacing w:line="235" w:lineRule="auto"/>
        <w:ind w:right="859"/>
      </w:pPr>
      <w:r w:rsidRPr="002274E4">
        <w:rPr>
          <w:sz w:val="20"/>
          <w:szCs w:val="20"/>
        </w:rPr>
        <w:t>Built</w:t>
      </w:r>
      <w:r w:rsidR="00CE7231" w:rsidRPr="002274E4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CE7231" w:rsidRPr="002274E4">
        <w:rPr>
          <w:sz w:val="20"/>
          <w:szCs w:val="20"/>
        </w:rPr>
        <w:t>Led a team to develop a COVID-19 tracking website using HTML, JavaScript, Bootstrap, and Google Maps API, increasing protocol adherence by 50%. Managed timely delivery and responsive design, contributing to the successful launch.</w:t>
      </w:r>
    </w:p>
    <w:p w14:paraId="4F8E7BC0" w14:textId="76D01CEF" w:rsidR="00EF4D43" w:rsidRPr="00224186" w:rsidRDefault="00224186" w:rsidP="002241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</w:t>
      </w:r>
      <w:r w:rsidR="00EF4D43" w:rsidRPr="00224186">
        <w:rPr>
          <w:b/>
          <w:bCs/>
          <w:sz w:val="20"/>
          <w:szCs w:val="20"/>
        </w:rPr>
        <w:t xml:space="preserve">Laptop Loaner System </w:t>
      </w:r>
      <w:r w:rsidR="00F52700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F52700" w:rsidRPr="00304284">
        <w:rPr>
          <w:b/>
          <w:bCs/>
          <w:sz w:val="20"/>
          <w:szCs w:val="20"/>
        </w:rPr>
        <w:t>Washington, D.C.</w:t>
      </w:r>
    </w:p>
    <w:p w14:paraId="4808957B" w14:textId="4BF56FE7" w:rsidR="00EF4D43" w:rsidRPr="005573F3" w:rsidRDefault="00224186" w:rsidP="00224186">
      <w:r>
        <w:rPr>
          <w:sz w:val="20"/>
          <w:szCs w:val="20"/>
        </w:rPr>
        <w:t xml:space="preserve">             </w:t>
      </w:r>
      <w:r w:rsidR="00EF4D43" w:rsidRPr="00224186">
        <w:rPr>
          <w:sz w:val="20"/>
          <w:szCs w:val="20"/>
        </w:rPr>
        <w:t>University of the District of Columbia</w:t>
      </w:r>
      <w:r w:rsidR="00EF4D43" w:rsidRPr="005573F3">
        <w:br/>
      </w:r>
      <w:r>
        <w:rPr>
          <w:i/>
          <w:iCs/>
        </w:rPr>
        <w:t xml:space="preserve">            </w:t>
      </w:r>
      <w:r w:rsidR="00EF4D43" w:rsidRPr="00C2368B">
        <w:rPr>
          <w:i/>
          <w:iCs/>
          <w:sz w:val="20"/>
          <w:szCs w:val="20"/>
        </w:rPr>
        <w:t>Project Manager</w:t>
      </w:r>
      <w:r w:rsidR="00EF4D43" w:rsidRPr="00224186">
        <w:rPr>
          <w:i/>
          <w:iCs/>
        </w:rPr>
        <w:t xml:space="preserve"> </w:t>
      </w:r>
      <w:r w:rsidR="00F52700">
        <w:rPr>
          <w:i/>
          <w:iCs/>
        </w:rPr>
        <w:t xml:space="preserve"> </w:t>
      </w:r>
    </w:p>
    <w:p w14:paraId="0C5B6508" w14:textId="77777777" w:rsidR="00EF4D43" w:rsidRPr="00304284" w:rsidRDefault="00EF4D43" w:rsidP="00224186">
      <w:pPr>
        <w:widowControl/>
        <w:numPr>
          <w:ilvl w:val="0"/>
          <w:numId w:val="7"/>
        </w:numPr>
        <w:rPr>
          <w:sz w:val="20"/>
          <w:szCs w:val="20"/>
        </w:rPr>
      </w:pPr>
      <w:r w:rsidRPr="00304284">
        <w:rPr>
          <w:sz w:val="20"/>
          <w:szCs w:val="20"/>
        </w:rPr>
        <w:t>Developed a comprehensive database system managing laptop loans for over 300 students per semester.</w:t>
      </w:r>
    </w:p>
    <w:p w14:paraId="293F931D" w14:textId="77777777" w:rsidR="00EF4D43" w:rsidRPr="00304284" w:rsidRDefault="00EF4D43" w:rsidP="00224186">
      <w:pPr>
        <w:widowControl/>
        <w:numPr>
          <w:ilvl w:val="0"/>
          <w:numId w:val="7"/>
        </w:numPr>
        <w:rPr>
          <w:sz w:val="20"/>
          <w:szCs w:val="20"/>
        </w:rPr>
      </w:pPr>
      <w:r w:rsidRPr="00304284">
        <w:rPr>
          <w:sz w:val="20"/>
          <w:szCs w:val="20"/>
        </w:rPr>
        <w:t>Integrated features like sign-up system, QR code integration, and Qualtrics survey, reducing laptop return delays by 25%.</w:t>
      </w:r>
    </w:p>
    <w:p w14:paraId="79ACECCB" w14:textId="7CDC544E" w:rsidR="00DD245D" w:rsidRPr="00304284" w:rsidRDefault="00EF4D43" w:rsidP="001A556A">
      <w:pPr>
        <w:widowControl/>
        <w:numPr>
          <w:ilvl w:val="0"/>
          <w:numId w:val="7"/>
        </w:numPr>
        <w:rPr>
          <w:sz w:val="20"/>
          <w:szCs w:val="20"/>
        </w:rPr>
      </w:pPr>
      <w:r w:rsidRPr="00304284">
        <w:rPr>
          <w:sz w:val="20"/>
          <w:szCs w:val="20"/>
        </w:rPr>
        <w:t>Demonstrated strong coding and project management skills through successful system implementation.</w:t>
      </w:r>
    </w:p>
    <w:p w14:paraId="0B56EC6D" w14:textId="77777777" w:rsidR="001A556A" w:rsidRDefault="001A556A" w:rsidP="001A556A">
      <w:pPr>
        <w:widowControl/>
        <w:ind w:left="1197"/>
      </w:pPr>
    </w:p>
    <w:p w14:paraId="1AA53277" w14:textId="77777777" w:rsidR="00940593" w:rsidRPr="00CE7231" w:rsidRDefault="00940593" w:rsidP="001A556A">
      <w:pPr>
        <w:widowControl/>
        <w:ind w:left="1197"/>
      </w:pPr>
    </w:p>
    <w:p w14:paraId="2B78E5DB" w14:textId="26B46B38" w:rsidR="00932E41" w:rsidRDefault="00CE7231" w:rsidP="00CE7231">
      <w:pPr>
        <w:pBdr>
          <w:top w:val="nil"/>
          <w:left w:val="nil"/>
          <w:bottom w:val="nil"/>
          <w:right w:val="nil"/>
          <w:between w:val="nil"/>
        </w:pBdr>
        <w:tabs>
          <w:tab w:val="left" w:pos="1107"/>
        </w:tabs>
        <w:spacing w:before="64" w:line="235" w:lineRule="auto"/>
        <w:ind w:right="859"/>
      </w:pPr>
      <w:r>
        <w:rPr>
          <w:sz w:val="20"/>
          <w:szCs w:val="20"/>
        </w:rPr>
        <w:lastRenderedPageBreak/>
        <w:t xml:space="preserve">     </w:t>
      </w:r>
      <w:r w:rsidR="00932E41">
        <w:t>PROFESSIONAL EXPERIENCE</w:t>
      </w:r>
    </w:p>
    <w:p w14:paraId="2B773AA0" w14:textId="0709E53D" w:rsidR="00932E41" w:rsidRPr="00932E41" w:rsidRDefault="00932E41" w:rsidP="00932E4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7ED8B4D2" wp14:editId="5A9DD0E0">
                <wp:simplePos x="0" y="0"/>
                <wp:positionH relativeFrom="column">
                  <wp:posOffset>76200</wp:posOffset>
                </wp:positionH>
                <wp:positionV relativeFrom="paragraph">
                  <wp:posOffset>38100</wp:posOffset>
                </wp:positionV>
                <wp:extent cx="6949440" cy="15875"/>
                <wp:effectExtent l="0" t="0" r="0" b="0"/>
                <wp:wrapTopAndBottom distT="0" distB="0"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280" y="3779365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20000" extrusionOk="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49E55" id="Freeform 4" o:spid="_x0000_s1026" style="position:absolute;margin-left:6pt;margin-top:3pt;width:547.2pt;height:1.2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949440,1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" path="m,l6949440,e" filled="f" strokeweight="1.25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1ECA85A" w14:textId="7BF79EFA" w:rsidR="002274E4" w:rsidRDefault="00EF4D43" w:rsidP="002274E4">
      <w:pPr>
        <w:pStyle w:val="Heading2"/>
        <w:tabs>
          <w:tab w:val="left" w:pos="9577"/>
        </w:tabs>
        <w:ind w:left="0"/>
      </w:pPr>
      <w:r>
        <w:rPr>
          <w:bCs/>
        </w:rPr>
        <w:t xml:space="preserve">   </w:t>
      </w:r>
      <w:r w:rsidR="002274E4" w:rsidRPr="005573F3">
        <w:rPr>
          <w:bCs/>
        </w:rPr>
        <w:t>NASA Cam-Star</w:t>
      </w:r>
      <w:r w:rsidR="00932E41">
        <w:tab/>
      </w:r>
      <w:r w:rsidR="002274E4">
        <w:t>Washington, D.C.</w:t>
      </w:r>
    </w:p>
    <w:p w14:paraId="7F57527A" w14:textId="2BE374FB" w:rsidR="00CE7231" w:rsidRPr="00CE7231" w:rsidRDefault="00932E41" w:rsidP="002274E4">
      <w:pPr>
        <w:tabs>
          <w:tab w:val="left" w:pos="9357"/>
        </w:tabs>
        <w:ind w:left="577"/>
        <w:rPr>
          <w:b/>
          <w:bCs/>
          <w:sz w:val="20"/>
          <w:szCs w:val="20"/>
        </w:rPr>
      </w:pPr>
      <w:r>
        <w:rPr>
          <w:i/>
          <w:sz w:val="20"/>
          <w:szCs w:val="20"/>
        </w:rPr>
        <w:t>Software Engineer</w:t>
      </w:r>
      <w:r w:rsidR="002274E4">
        <w:rPr>
          <w:i/>
          <w:sz w:val="20"/>
          <w:szCs w:val="20"/>
        </w:rPr>
        <w:t xml:space="preserve"> </w:t>
      </w:r>
      <w:r w:rsidR="002274E4" w:rsidRPr="002274E4">
        <w:rPr>
          <w:i/>
          <w:sz w:val="20"/>
          <w:szCs w:val="20"/>
        </w:rPr>
        <w:t xml:space="preserve">intern                 </w:t>
      </w:r>
      <w:r w:rsidR="002274E4">
        <w:rPr>
          <w:i/>
          <w:sz w:val="20"/>
          <w:szCs w:val="20"/>
        </w:rPr>
        <w:tab/>
      </w:r>
      <w:r w:rsidR="002274E4" w:rsidRPr="002274E4">
        <w:rPr>
          <w:i/>
          <w:sz w:val="20"/>
          <w:szCs w:val="20"/>
        </w:rPr>
        <w:t xml:space="preserve"> </w:t>
      </w:r>
      <w:r w:rsidR="002274E4" w:rsidRPr="002274E4">
        <w:rPr>
          <w:i/>
          <w:iCs/>
          <w:sz w:val="20"/>
          <w:szCs w:val="20"/>
        </w:rPr>
        <w:t>May 2024 - August</w:t>
      </w:r>
      <w:r w:rsidR="002274E4" w:rsidRPr="005573F3">
        <w:rPr>
          <w:b/>
          <w:bCs/>
        </w:rPr>
        <w:t xml:space="preserve"> </w:t>
      </w:r>
    </w:p>
    <w:p w14:paraId="54041D29" w14:textId="77777777" w:rsidR="00CE7231" w:rsidRPr="00CE7231" w:rsidRDefault="00CE7231" w:rsidP="002274E4">
      <w:pPr>
        <w:pStyle w:val="Heading2"/>
        <w:numPr>
          <w:ilvl w:val="0"/>
          <w:numId w:val="5"/>
        </w:numPr>
        <w:tabs>
          <w:tab w:val="left" w:pos="9677"/>
        </w:tabs>
        <w:spacing w:before="1"/>
        <w:rPr>
          <w:b w:val="0"/>
          <w:bCs/>
        </w:rPr>
      </w:pPr>
      <w:r w:rsidRPr="00CE7231">
        <w:rPr>
          <w:b w:val="0"/>
          <w:bCs/>
        </w:rPr>
        <w:t>Taught students to replicate the Artemis mission, achieving a 95% satisfaction rate through hands-on learning experiences.</w:t>
      </w:r>
    </w:p>
    <w:p w14:paraId="3CDF9E10" w14:textId="77777777" w:rsidR="00CE7231" w:rsidRDefault="00CE7231" w:rsidP="002274E4">
      <w:pPr>
        <w:pStyle w:val="Heading2"/>
        <w:numPr>
          <w:ilvl w:val="0"/>
          <w:numId w:val="5"/>
        </w:numPr>
        <w:tabs>
          <w:tab w:val="left" w:pos="9677"/>
        </w:tabs>
        <w:spacing w:before="1"/>
        <w:rPr>
          <w:b w:val="0"/>
          <w:bCs/>
        </w:rPr>
      </w:pPr>
      <w:r w:rsidRPr="00CE7231">
        <w:rPr>
          <w:b w:val="0"/>
          <w:bCs/>
        </w:rPr>
        <w:t>Gained experience in coding and troubleshooting, preparing me for high-quality software development tasks.</w:t>
      </w:r>
    </w:p>
    <w:p w14:paraId="1DD20993" w14:textId="77777777" w:rsidR="00A531A8" w:rsidRPr="00CE7231" w:rsidRDefault="00A531A8" w:rsidP="00A531A8"/>
    <w:p w14:paraId="4BBAB9CC" w14:textId="171DD913" w:rsidR="002274E4" w:rsidRPr="00DD245D" w:rsidRDefault="00DD245D" w:rsidP="00DD245D">
      <w:pPr>
        <w:tabs>
          <w:tab w:val="left" w:pos="9157"/>
        </w:tabs>
        <w:rPr>
          <w:b/>
          <w:bCs/>
        </w:rPr>
      </w:pPr>
      <w:r w:rsidRPr="00C2368B">
        <w:rPr>
          <w:b/>
          <w:bCs/>
          <w:sz w:val="20"/>
          <w:szCs w:val="20"/>
        </w:rPr>
        <w:t xml:space="preserve">    </w:t>
      </w:r>
      <w:r w:rsidR="002274E4" w:rsidRPr="00C2368B">
        <w:rPr>
          <w:b/>
          <w:bCs/>
          <w:sz w:val="20"/>
          <w:szCs w:val="20"/>
        </w:rPr>
        <w:t>Apple Inc</w:t>
      </w:r>
      <w:r w:rsidR="00A531A8" w:rsidRPr="00C2368B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C2368B">
        <w:rPr>
          <w:b/>
          <w:bCs/>
          <w:sz w:val="20"/>
          <w:szCs w:val="20"/>
        </w:rPr>
        <w:t xml:space="preserve">            </w:t>
      </w:r>
      <w:r w:rsidR="00A531A8" w:rsidRPr="00C2368B">
        <w:rPr>
          <w:b/>
          <w:bCs/>
          <w:sz w:val="20"/>
          <w:szCs w:val="20"/>
        </w:rPr>
        <w:t xml:space="preserve">   </w:t>
      </w:r>
      <w:r w:rsidR="00A531A8" w:rsidRPr="00DD245D">
        <w:rPr>
          <w:b/>
          <w:bCs/>
          <w:sz w:val="20"/>
          <w:szCs w:val="20"/>
        </w:rPr>
        <w:t>Cupertino, C</w:t>
      </w:r>
      <w:r w:rsidR="00A531A8" w:rsidRPr="00DD245D">
        <w:rPr>
          <w:b/>
          <w:bCs/>
          <w:sz w:val="20"/>
          <w:szCs w:val="20"/>
        </w:rPr>
        <w:t>A</w:t>
      </w:r>
    </w:p>
    <w:p w14:paraId="27602000" w14:textId="519DCE9B" w:rsidR="00932E41" w:rsidRPr="00DD245D" w:rsidRDefault="00DD245D" w:rsidP="00DD245D">
      <w:pPr>
        <w:tabs>
          <w:tab w:val="left" w:pos="9157"/>
        </w:tabs>
        <w:rPr>
          <w:i/>
          <w:sz w:val="20"/>
          <w:szCs w:val="20"/>
        </w:rPr>
      </w:pPr>
      <w:r w:rsidRPr="00C2368B">
        <w:rPr>
          <w:i/>
          <w:iCs/>
          <w:sz w:val="20"/>
          <w:szCs w:val="20"/>
        </w:rPr>
        <w:t xml:space="preserve">           </w:t>
      </w:r>
      <w:r w:rsidR="00EF4D43" w:rsidRPr="00C2368B">
        <w:rPr>
          <w:i/>
          <w:iCs/>
          <w:sz w:val="20"/>
          <w:szCs w:val="20"/>
        </w:rPr>
        <w:t>Campus Leader</w:t>
      </w:r>
      <w:r w:rsidR="00932E41" w:rsidRPr="00DD245D">
        <w:rPr>
          <w:i/>
          <w:sz w:val="20"/>
          <w:szCs w:val="20"/>
        </w:rPr>
        <w:tab/>
        <w:t xml:space="preserve"> May 202</w:t>
      </w:r>
      <w:r w:rsidR="00EF4D43" w:rsidRPr="00DD245D">
        <w:rPr>
          <w:i/>
          <w:sz w:val="20"/>
          <w:szCs w:val="20"/>
        </w:rPr>
        <w:t>3</w:t>
      </w:r>
      <w:r w:rsidR="00932E41" w:rsidRPr="00DD245D">
        <w:rPr>
          <w:i/>
          <w:sz w:val="20"/>
          <w:szCs w:val="20"/>
        </w:rPr>
        <w:t xml:space="preserve"> – </w:t>
      </w:r>
      <w:r w:rsidR="00EF4D43" w:rsidRPr="00DD245D">
        <w:rPr>
          <w:i/>
          <w:sz w:val="20"/>
          <w:szCs w:val="20"/>
        </w:rPr>
        <w:t xml:space="preserve">May </w:t>
      </w:r>
      <w:r w:rsidR="00224186" w:rsidRPr="00DD245D">
        <w:rPr>
          <w:i/>
          <w:sz w:val="20"/>
          <w:szCs w:val="20"/>
        </w:rPr>
        <w:t>2024</w:t>
      </w:r>
    </w:p>
    <w:p w14:paraId="7475B343" w14:textId="77777777" w:rsidR="00EF4D43" w:rsidRPr="005573F3" w:rsidRDefault="00EF4D43" w:rsidP="00DD245D">
      <w:pPr>
        <w:widowControl/>
        <w:numPr>
          <w:ilvl w:val="0"/>
          <w:numId w:val="5"/>
        </w:numPr>
      </w:pPr>
      <w:r w:rsidRPr="005573F3">
        <w:t>Organized and hosted over 20 events to promote Apple products, reaching over 5,000 students.</w:t>
      </w:r>
    </w:p>
    <w:p w14:paraId="626AFE22" w14:textId="77777777" w:rsidR="00EF4D43" w:rsidRPr="005573F3" w:rsidRDefault="00EF4D43" w:rsidP="00DD245D">
      <w:pPr>
        <w:widowControl/>
        <w:numPr>
          <w:ilvl w:val="0"/>
          <w:numId w:val="5"/>
        </w:numPr>
      </w:pPr>
      <w:r w:rsidRPr="005573F3">
        <w:t>Led cross-functional teams, increasing product engagement by 30% and event attendance by 20%.</w:t>
      </w:r>
    </w:p>
    <w:p w14:paraId="3DA454AA" w14:textId="77777777" w:rsidR="00EF4D43" w:rsidRPr="005573F3" w:rsidRDefault="00EF4D43" w:rsidP="00DD245D">
      <w:pPr>
        <w:widowControl/>
        <w:numPr>
          <w:ilvl w:val="0"/>
          <w:numId w:val="5"/>
        </w:numPr>
      </w:pPr>
      <w:r w:rsidRPr="005573F3">
        <w:t>Provided technical support and collaborated with multiple departments, gaining experience in software and hardware troubleshooting.</w:t>
      </w:r>
    </w:p>
    <w:p w14:paraId="43A1B930" w14:textId="15A6454A" w:rsidR="00A531A8" w:rsidRDefault="00EF4D43" w:rsidP="00EF4D43">
      <w:pPr>
        <w:pStyle w:val="Heading2"/>
        <w:tabs>
          <w:tab w:val="left" w:pos="9577"/>
        </w:tabs>
        <w:ind w:left="0"/>
      </w:pPr>
      <w:r>
        <w:t xml:space="preserve">    Apple Inc</w:t>
      </w:r>
      <w:r w:rsidR="001A556A">
        <w:t xml:space="preserve">                                                                                                                                                                          </w:t>
      </w:r>
      <w:r w:rsidR="00A531A8">
        <w:t xml:space="preserve">   </w:t>
      </w:r>
      <w:r w:rsidR="00F52700" w:rsidRPr="001A556A">
        <w:t>Culver City</w:t>
      </w:r>
      <w:r w:rsidR="00A531A8" w:rsidRPr="001A556A">
        <w:t>, CA</w:t>
      </w:r>
    </w:p>
    <w:p w14:paraId="2E4A3198" w14:textId="0D1D3ADF" w:rsidR="00A531A8" w:rsidRDefault="00EF4D43" w:rsidP="00A531A8">
      <w:pPr>
        <w:tabs>
          <w:tab w:val="left" w:pos="8957"/>
        </w:tabs>
        <w:ind w:left="577"/>
        <w:rPr>
          <w:i/>
          <w:sz w:val="20"/>
          <w:szCs w:val="20"/>
        </w:rPr>
      </w:pPr>
      <w:r>
        <w:rPr>
          <w:i/>
          <w:sz w:val="20"/>
          <w:szCs w:val="20"/>
        </w:rPr>
        <w:t>Product Design UX/UI intern</w:t>
      </w:r>
      <w:r w:rsidR="00A531A8">
        <w:rPr>
          <w:i/>
          <w:sz w:val="20"/>
          <w:szCs w:val="20"/>
        </w:rPr>
        <w:tab/>
        <w:t xml:space="preserve">   May 202</w:t>
      </w:r>
      <w:r>
        <w:rPr>
          <w:i/>
          <w:sz w:val="20"/>
          <w:szCs w:val="20"/>
        </w:rPr>
        <w:t>2</w:t>
      </w:r>
      <w:r w:rsidR="00A531A8">
        <w:rPr>
          <w:i/>
          <w:sz w:val="20"/>
          <w:szCs w:val="20"/>
        </w:rPr>
        <w:t xml:space="preserve"> – Aug 202</w:t>
      </w:r>
      <w:r>
        <w:rPr>
          <w:i/>
          <w:sz w:val="20"/>
          <w:szCs w:val="20"/>
        </w:rPr>
        <w:t>2</w:t>
      </w:r>
      <w:r w:rsidR="00A531A8">
        <w:rPr>
          <w:i/>
          <w:sz w:val="20"/>
          <w:szCs w:val="20"/>
        </w:rPr>
        <w:t xml:space="preserve"> </w:t>
      </w:r>
    </w:p>
    <w:p w14:paraId="3D66B381" w14:textId="77777777" w:rsidR="00A531A8" w:rsidRDefault="00A531A8" w:rsidP="00A531A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7"/>
        </w:tabs>
        <w:spacing w:before="17" w:line="235" w:lineRule="auto"/>
        <w:ind w:right="859"/>
        <w:rPr>
          <w:sz w:val="20"/>
          <w:szCs w:val="20"/>
        </w:rPr>
      </w:pPr>
      <w:r w:rsidRPr="00A531A8">
        <w:rPr>
          <w:sz w:val="20"/>
          <w:szCs w:val="20"/>
        </w:rPr>
        <w:t xml:space="preserve">Created detailed pixel-perfect mockups and interactive prototypes for Apple Maps, including features for transit card multi-stop routing, while addressing trademark considerations. </w:t>
      </w:r>
    </w:p>
    <w:p w14:paraId="0C0D5537" w14:textId="6EDD4490" w:rsidR="00A531A8" w:rsidRPr="00EF4D43" w:rsidRDefault="00A531A8" w:rsidP="00A531A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7"/>
        </w:tabs>
        <w:spacing w:before="17" w:line="235" w:lineRule="auto"/>
        <w:ind w:right="859"/>
        <w:rPr>
          <w:sz w:val="20"/>
          <w:szCs w:val="20"/>
        </w:rPr>
      </w:pPr>
      <w:r w:rsidRPr="00A531A8">
        <w:rPr>
          <w:sz w:val="20"/>
          <w:szCs w:val="20"/>
        </w:rPr>
        <w:t>Utilized Sketch, Adobe Photoshop, Figma, JavaScript, HTML, and CSS. Presented work to the internal design team, refining ideas and bringing them to life in code.</w:t>
      </w:r>
    </w:p>
    <w:p w14:paraId="299539D7" w14:textId="39D8D915" w:rsidR="00932E41" w:rsidRDefault="00DD245D" w:rsidP="00DD245D">
      <w:pPr>
        <w:pStyle w:val="Heading2"/>
        <w:tabs>
          <w:tab w:val="left" w:pos="9007"/>
        </w:tabs>
        <w:spacing w:line="228" w:lineRule="auto"/>
        <w:ind w:left="0"/>
      </w:pPr>
      <w:r>
        <w:t xml:space="preserve">    </w:t>
      </w:r>
      <w:r w:rsidR="00EF4D43">
        <w:t>United States Department of Defense</w:t>
      </w:r>
      <w:r w:rsidR="00932E41">
        <w:tab/>
      </w:r>
      <w:r w:rsidR="00932E41">
        <w:tab/>
        <w:t xml:space="preserve"> Washington, D.C.</w:t>
      </w:r>
    </w:p>
    <w:p w14:paraId="5CD8AD18" w14:textId="518A1873" w:rsidR="00932E41" w:rsidRPr="00DD245D" w:rsidRDefault="00DD245D" w:rsidP="00DD245D">
      <w:pPr>
        <w:tabs>
          <w:tab w:val="left" w:pos="8957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="00932E41" w:rsidRPr="00DD245D">
        <w:rPr>
          <w:i/>
          <w:sz w:val="20"/>
          <w:szCs w:val="20"/>
        </w:rPr>
        <w:t>Undergraduate Research Fellow</w:t>
      </w:r>
      <w:r w:rsidR="00932E41" w:rsidRPr="00DD245D">
        <w:rPr>
          <w:i/>
          <w:sz w:val="20"/>
          <w:szCs w:val="20"/>
        </w:rPr>
        <w:tab/>
        <w:t xml:space="preserve">    May 2021 – Dec 2022</w:t>
      </w:r>
    </w:p>
    <w:p w14:paraId="7F755033" w14:textId="2AF2F41B" w:rsidR="00932E41" w:rsidRDefault="00932E41" w:rsidP="00DD24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6"/>
        </w:tabs>
        <w:spacing w:before="15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Applied Multilingual Sentiment Analysis (MSA) to predict threats from social media datasets using Python and NLP, resulting in </w:t>
      </w:r>
      <w:r w:rsidR="002274E4">
        <w:rPr>
          <w:sz w:val="20"/>
          <w:szCs w:val="20"/>
        </w:rPr>
        <w:t>a top placing</w:t>
      </w:r>
      <w:r>
        <w:rPr>
          <w:sz w:val="20"/>
          <w:szCs w:val="20"/>
        </w:rPr>
        <w:t xml:space="preserve"> at the NEDSI Annual Conference in 2022.</w:t>
      </w:r>
    </w:p>
    <w:p w14:paraId="3DFA98D0" w14:textId="77777777" w:rsidR="000B1127" w:rsidRPr="00292642" w:rsidRDefault="000B1127" w:rsidP="000B1127">
      <w:pPr>
        <w:spacing w:line="228" w:lineRule="auto"/>
        <w:ind w:left="720"/>
        <w:rPr>
          <w:i/>
          <w:sz w:val="20"/>
          <w:szCs w:val="20"/>
        </w:rPr>
      </w:pPr>
    </w:p>
    <w:p w14:paraId="366D8D36" w14:textId="77777777" w:rsidR="006622F3" w:rsidRDefault="006622F3" w:rsidP="006622F3">
      <w:pPr>
        <w:pStyle w:val="Heading1"/>
        <w:spacing w:before="55"/>
        <w:ind w:firstLine="117"/>
      </w:pPr>
      <w:r>
        <w:t>EDUCATION</w:t>
      </w:r>
    </w:p>
    <w:p w14:paraId="23CF0F2F" w14:textId="77777777" w:rsidR="006622F3" w:rsidRDefault="006622F3" w:rsidP="006622F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4AF8D0E7" wp14:editId="46730D60">
                <wp:simplePos x="0" y="0"/>
                <wp:positionH relativeFrom="column">
                  <wp:posOffset>76200</wp:posOffset>
                </wp:positionH>
                <wp:positionV relativeFrom="paragraph">
                  <wp:posOffset>38100</wp:posOffset>
                </wp:positionV>
                <wp:extent cx="6949440" cy="15875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280" y="3779365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20000" extrusionOk="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D2E77" id="Freeform 1" o:spid="_x0000_s1026" style="position:absolute;margin-left:6pt;margin-top:3pt;width:547.2pt;height:1.2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949440,1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" path="m,l6949440,e" filled="f" strokeweight="1.25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59864B40" w14:textId="77777777" w:rsidR="006622F3" w:rsidRPr="00C97552" w:rsidRDefault="006622F3" w:rsidP="006622F3">
      <w:pPr>
        <w:pBdr>
          <w:top w:val="nil"/>
          <w:left w:val="nil"/>
          <w:bottom w:val="nil"/>
          <w:right w:val="nil"/>
          <w:between w:val="nil"/>
        </w:pBdr>
        <w:spacing w:before="10"/>
        <w:ind w:left="117"/>
        <w:rPr>
          <w:i/>
          <w:iCs/>
          <w:sz w:val="20"/>
          <w:szCs w:val="20"/>
        </w:rPr>
      </w:pPr>
      <w:r w:rsidRPr="00C97552">
        <w:rPr>
          <w:i/>
          <w:iCs/>
          <w:sz w:val="20"/>
          <w:szCs w:val="20"/>
        </w:rPr>
        <w:t>University of the District of Columbia,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Pr="00C97552">
        <w:rPr>
          <w:b/>
          <w:bCs/>
          <w:sz w:val="20"/>
          <w:szCs w:val="20"/>
        </w:rPr>
        <w:t xml:space="preserve"> Washington DC</w:t>
      </w:r>
      <w:r w:rsidRPr="00C97552">
        <w:rPr>
          <w:i/>
          <w:iCs/>
          <w:sz w:val="20"/>
          <w:szCs w:val="20"/>
        </w:rPr>
        <w:br/>
        <w:t>Master of Science in Computer Science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Pr="00C97552">
        <w:rPr>
          <w:i/>
          <w:iCs/>
          <w:sz w:val="20"/>
          <w:szCs w:val="20"/>
        </w:rPr>
        <w:t> Expected December 2024</w:t>
      </w:r>
      <w:r w:rsidRPr="00C97552">
        <w:rPr>
          <w:i/>
          <w:iCs/>
          <w:sz w:val="20"/>
          <w:szCs w:val="20"/>
        </w:rPr>
        <w:br/>
        <w:t>Bachelor of Science in Information Technology (Concentration in Cybersecurity)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Pr="00C97552">
        <w:rPr>
          <w:i/>
          <w:iCs/>
          <w:sz w:val="20"/>
          <w:szCs w:val="20"/>
        </w:rPr>
        <w:t xml:space="preserve"> December 2022</w:t>
      </w:r>
    </w:p>
    <w:p w14:paraId="1001B38A" w14:textId="77777777" w:rsidR="006622F3" w:rsidRPr="00C97552" w:rsidRDefault="006622F3" w:rsidP="00662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837"/>
        </w:tabs>
        <w:spacing w:before="10"/>
        <w:ind w:left="837"/>
        <w:rPr>
          <w:sz w:val="20"/>
          <w:szCs w:val="20"/>
        </w:rPr>
      </w:pPr>
      <w:r w:rsidRPr="00C97552">
        <w:rPr>
          <w:sz w:val="20"/>
          <w:szCs w:val="20"/>
        </w:rPr>
        <w:t>GPA: 3.82/4.0</w:t>
      </w:r>
    </w:p>
    <w:p w14:paraId="2C516E14" w14:textId="77777777" w:rsidR="006622F3" w:rsidRPr="001A556A" w:rsidRDefault="006622F3" w:rsidP="00662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837"/>
        </w:tabs>
        <w:spacing w:before="10"/>
        <w:ind w:left="837"/>
        <w:rPr>
          <w:sz w:val="20"/>
          <w:szCs w:val="20"/>
        </w:rPr>
      </w:pPr>
      <w:r w:rsidRPr="00C97552">
        <w:rPr>
          <w:sz w:val="20"/>
          <w:szCs w:val="20"/>
        </w:rPr>
        <w:t>Dean’s List 2019-2022</w:t>
      </w:r>
    </w:p>
    <w:p w14:paraId="41C92213" w14:textId="25CB4182" w:rsidR="008C77DC" w:rsidRDefault="008C77DC">
      <w:pPr>
        <w:spacing w:line="228" w:lineRule="auto"/>
        <w:ind w:left="117"/>
        <w:rPr>
          <w:i/>
          <w:sz w:val="20"/>
          <w:szCs w:val="20"/>
        </w:rPr>
      </w:pPr>
    </w:p>
    <w:sectPr w:rsidR="008C77DC">
      <w:headerReference w:type="default" r:id="rId15"/>
      <w:pgSz w:w="12240" w:h="15840"/>
      <w:pgMar w:top="360" w:right="540" w:bottom="0" w:left="60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BF550" w14:textId="77777777" w:rsidR="00EA5FC1" w:rsidRDefault="00EA5FC1">
      <w:r>
        <w:separator/>
      </w:r>
    </w:p>
  </w:endnote>
  <w:endnote w:type="continuationSeparator" w:id="0">
    <w:p w14:paraId="706F4A84" w14:textId="77777777" w:rsidR="00EA5FC1" w:rsidRDefault="00EA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E7A8B" w14:textId="77777777" w:rsidR="00EA5FC1" w:rsidRDefault="00EA5FC1">
      <w:r>
        <w:separator/>
      </w:r>
    </w:p>
  </w:footnote>
  <w:footnote w:type="continuationSeparator" w:id="0">
    <w:p w14:paraId="66A0589B" w14:textId="77777777" w:rsidR="00EA5FC1" w:rsidRDefault="00EA5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F12A6" w14:textId="77777777" w:rsidR="008C77DC" w:rsidRDefault="008C77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1778"/>
    <w:multiLevelType w:val="multilevel"/>
    <w:tmpl w:val="F404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C1750"/>
    <w:multiLevelType w:val="multilevel"/>
    <w:tmpl w:val="2AF6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47F1C"/>
    <w:multiLevelType w:val="multilevel"/>
    <w:tmpl w:val="4CC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0DBB"/>
    <w:multiLevelType w:val="multilevel"/>
    <w:tmpl w:val="E34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C22CA"/>
    <w:multiLevelType w:val="multilevel"/>
    <w:tmpl w:val="DA96518E"/>
    <w:lvl w:ilvl="0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00" w:hanging="270"/>
      </w:pPr>
    </w:lvl>
    <w:lvl w:ilvl="2">
      <w:numFmt w:val="bullet"/>
      <w:lvlText w:val="•"/>
      <w:lvlJc w:val="left"/>
      <w:pPr>
        <w:ind w:left="3100" w:hanging="270"/>
      </w:pPr>
    </w:lvl>
    <w:lvl w:ilvl="3">
      <w:numFmt w:val="bullet"/>
      <w:lvlText w:val="•"/>
      <w:lvlJc w:val="left"/>
      <w:pPr>
        <w:ind w:left="4100" w:hanging="270"/>
      </w:pPr>
    </w:lvl>
    <w:lvl w:ilvl="4">
      <w:numFmt w:val="bullet"/>
      <w:lvlText w:val="•"/>
      <w:lvlJc w:val="left"/>
      <w:pPr>
        <w:ind w:left="5100" w:hanging="270"/>
      </w:pPr>
    </w:lvl>
    <w:lvl w:ilvl="5">
      <w:numFmt w:val="bullet"/>
      <w:lvlText w:val="•"/>
      <w:lvlJc w:val="left"/>
      <w:pPr>
        <w:ind w:left="6100" w:hanging="270"/>
      </w:pPr>
    </w:lvl>
    <w:lvl w:ilvl="6">
      <w:numFmt w:val="bullet"/>
      <w:lvlText w:val="•"/>
      <w:lvlJc w:val="left"/>
      <w:pPr>
        <w:ind w:left="7100" w:hanging="270"/>
      </w:pPr>
    </w:lvl>
    <w:lvl w:ilvl="7">
      <w:numFmt w:val="bullet"/>
      <w:lvlText w:val="•"/>
      <w:lvlJc w:val="left"/>
      <w:pPr>
        <w:ind w:left="8100" w:hanging="270"/>
      </w:pPr>
    </w:lvl>
    <w:lvl w:ilvl="8">
      <w:numFmt w:val="bullet"/>
      <w:lvlText w:val="•"/>
      <w:lvlJc w:val="left"/>
      <w:pPr>
        <w:ind w:left="9100" w:hanging="270"/>
      </w:pPr>
    </w:lvl>
  </w:abstractNum>
  <w:abstractNum w:abstractNumId="5" w15:restartNumberingAfterBreak="0">
    <w:nsid w:val="3D702629"/>
    <w:multiLevelType w:val="multilevel"/>
    <w:tmpl w:val="79E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B5B83"/>
    <w:multiLevelType w:val="multilevel"/>
    <w:tmpl w:val="DD2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07F65"/>
    <w:multiLevelType w:val="multilevel"/>
    <w:tmpl w:val="DA96518E"/>
    <w:lvl w:ilvl="0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00" w:hanging="270"/>
      </w:pPr>
    </w:lvl>
    <w:lvl w:ilvl="2">
      <w:numFmt w:val="bullet"/>
      <w:lvlText w:val="•"/>
      <w:lvlJc w:val="left"/>
      <w:pPr>
        <w:ind w:left="3100" w:hanging="270"/>
      </w:pPr>
    </w:lvl>
    <w:lvl w:ilvl="3">
      <w:numFmt w:val="bullet"/>
      <w:lvlText w:val="•"/>
      <w:lvlJc w:val="left"/>
      <w:pPr>
        <w:ind w:left="4100" w:hanging="270"/>
      </w:pPr>
    </w:lvl>
    <w:lvl w:ilvl="4">
      <w:numFmt w:val="bullet"/>
      <w:lvlText w:val="•"/>
      <w:lvlJc w:val="left"/>
      <w:pPr>
        <w:ind w:left="5100" w:hanging="270"/>
      </w:pPr>
    </w:lvl>
    <w:lvl w:ilvl="5">
      <w:numFmt w:val="bullet"/>
      <w:lvlText w:val="•"/>
      <w:lvlJc w:val="left"/>
      <w:pPr>
        <w:ind w:left="6100" w:hanging="270"/>
      </w:pPr>
    </w:lvl>
    <w:lvl w:ilvl="6">
      <w:numFmt w:val="bullet"/>
      <w:lvlText w:val="•"/>
      <w:lvlJc w:val="left"/>
      <w:pPr>
        <w:ind w:left="7100" w:hanging="270"/>
      </w:pPr>
    </w:lvl>
    <w:lvl w:ilvl="7">
      <w:numFmt w:val="bullet"/>
      <w:lvlText w:val="•"/>
      <w:lvlJc w:val="left"/>
      <w:pPr>
        <w:ind w:left="8100" w:hanging="270"/>
      </w:pPr>
    </w:lvl>
    <w:lvl w:ilvl="8">
      <w:numFmt w:val="bullet"/>
      <w:lvlText w:val="•"/>
      <w:lvlJc w:val="left"/>
      <w:pPr>
        <w:ind w:left="9100" w:hanging="270"/>
      </w:pPr>
    </w:lvl>
  </w:abstractNum>
  <w:abstractNum w:abstractNumId="8" w15:restartNumberingAfterBreak="0">
    <w:nsid w:val="5A8E553B"/>
    <w:multiLevelType w:val="multilevel"/>
    <w:tmpl w:val="DA96518E"/>
    <w:lvl w:ilvl="0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00" w:hanging="270"/>
      </w:pPr>
    </w:lvl>
    <w:lvl w:ilvl="2">
      <w:numFmt w:val="bullet"/>
      <w:lvlText w:val="•"/>
      <w:lvlJc w:val="left"/>
      <w:pPr>
        <w:ind w:left="3100" w:hanging="270"/>
      </w:pPr>
    </w:lvl>
    <w:lvl w:ilvl="3">
      <w:numFmt w:val="bullet"/>
      <w:lvlText w:val="•"/>
      <w:lvlJc w:val="left"/>
      <w:pPr>
        <w:ind w:left="4100" w:hanging="270"/>
      </w:pPr>
    </w:lvl>
    <w:lvl w:ilvl="4">
      <w:numFmt w:val="bullet"/>
      <w:lvlText w:val="•"/>
      <w:lvlJc w:val="left"/>
      <w:pPr>
        <w:ind w:left="5100" w:hanging="270"/>
      </w:pPr>
    </w:lvl>
    <w:lvl w:ilvl="5">
      <w:numFmt w:val="bullet"/>
      <w:lvlText w:val="•"/>
      <w:lvlJc w:val="left"/>
      <w:pPr>
        <w:ind w:left="6100" w:hanging="270"/>
      </w:pPr>
    </w:lvl>
    <w:lvl w:ilvl="6">
      <w:numFmt w:val="bullet"/>
      <w:lvlText w:val="•"/>
      <w:lvlJc w:val="left"/>
      <w:pPr>
        <w:ind w:left="7100" w:hanging="270"/>
      </w:pPr>
    </w:lvl>
    <w:lvl w:ilvl="7">
      <w:numFmt w:val="bullet"/>
      <w:lvlText w:val="•"/>
      <w:lvlJc w:val="left"/>
      <w:pPr>
        <w:ind w:left="8100" w:hanging="270"/>
      </w:pPr>
    </w:lvl>
    <w:lvl w:ilvl="8">
      <w:numFmt w:val="bullet"/>
      <w:lvlText w:val="•"/>
      <w:lvlJc w:val="left"/>
      <w:pPr>
        <w:ind w:left="9100" w:hanging="270"/>
      </w:pPr>
    </w:lvl>
  </w:abstractNum>
  <w:abstractNum w:abstractNumId="9" w15:restartNumberingAfterBreak="0">
    <w:nsid w:val="6B085CA1"/>
    <w:multiLevelType w:val="multilevel"/>
    <w:tmpl w:val="CD0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5344F"/>
    <w:multiLevelType w:val="multilevel"/>
    <w:tmpl w:val="DA96518E"/>
    <w:lvl w:ilvl="0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00" w:hanging="270"/>
      </w:pPr>
    </w:lvl>
    <w:lvl w:ilvl="2">
      <w:numFmt w:val="bullet"/>
      <w:lvlText w:val="•"/>
      <w:lvlJc w:val="left"/>
      <w:pPr>
        <w:ind w:left="3100" w:hanging="270"/>
      </w:pPr>
    </w:lvl>
    <w:lvl w:ilvl="3">
      <w:numFmt w:val="bullet"/>
      <w:lvlText w:val="•"/>
      <w:lvlJc w:val="left"/>
      <w:pPr>
        <w:ind w:left="4100" w:hanging="270"/>
      </w:pPr>
    </w:lvl>
    <w:lvl w:ilvl="4">
      <w:numFmt w:val="bullet"/>
      <w:lvlText w:val="•"/>
      <w:lvlJc w:val="left"/>
      <w:pPr>
        <w:ind w:left="5100" w:hanging="270"/>
      </w:pPr>
    </w:lvl>
    <w:lvl w:ilvl="5">
      <w:numFmt w:val="bullet"/>
      <w:lvlText w:val="•"/>
      <w:lvlJc w:val="left"/>
      <w:pPr>
        <w:ind w:left="6100" w:hanging="270"/>
      </w:pPr>
    </w:lvl>
    <w:lvl w:ilvl="6">
      <w:numFmt w:val="bullet"/>
      <w:lvlText w:val="•"/>
      <w:lvlJc w:val="left"/>
      <w:pPr>
        <w:ind w:left="7100" w:hanging="270"/>
      </w:pPr>
    </w:lvl>
    <w:lvl w:ilvl="7">
      <w:numFmt w:val="bullet"/>
      <w:lvlText w:val="•"/>
      <w:lvlJc w:val="left"/>
      <w:pPr>
        <w:ind w:left="8100" w:hanging="270"/>
      </w:pPr>
    </w:lvl>
    <w:lvl w:ilvl="8">
      <w:numFmt w:val="bullet"/>
      <w:lvlText w:val="•"/>
      <w:lvlJc w:val="left"/>
      <w:pPr>
        <w:ind w:left="9100" w:hanging="270"/>
      </w:pPr>
    </w:lvl>
  </w:abstractNum>
  <w:abstractNum w:abstractNumId="11" w15:restartNumberingAfterBreak="0">
    <w:nsid w:val="76305CA3"/>
    <w:multiLevelType w:val="multilevel"/>
    <w:tmpl w:val="60BA18AA"/>
    <w:lvl w:ilvl="0">
      <w:numFmt w:val="bullet"/>
      <w:lvlText w:val="•"/>
      <w:lvlJc w:val="left"/>
      <w:pPr>
        <w:ind w:left="1107" w:hanging="27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2100" w:hanging="270"/>
      </w:pPr>
    </w:lvl>
    <w:lvl w:ilvl="2">
      <w:numFmt w:val="bullet"/>
      <w:lvlText w:val="•"/>
      <w:lvlJc w:val="left"/>
      <w:pPr>
        <w:ind w:left="3100" w:hanging="270"/>
      </w:pPr>
    </w:lvl>
    <w:lvl w:ilvl="3">
      <w:numFmt w:val="bullet"/>
      <w:lvlText w:val="•"/>
      <w:lvlJc w:val="left"/>
      <w:pPr>
        <w:ind w:left="4100" w:hanging="270"/>
      </w:pPr>
    </w:lvl>
    <w:lvl w:ilvl="4">
      <w:numFmt w:val="bullet"/>
      <w:lvlText w:val="•"/>
      <w:lvlJc w:val="left"/>
      <w:pPr>
        <w:ind w:left="5100" w:hanging="270"/>
      </w:pPr>
    </w:lvl>
    <w:lvl w:ilvl="5">
      <w:numFmt w:val="bullet"/>
      <w:lvlText w:val="•"/>
      <w:lvlJc w:val="left"/>
      <w:pPr>
        <w:ind w:left="6100" w:hanging="270"/>
      </w:pPr>
    </w:lvl>
    <w:lvl w:ilvl="6">
      <w:numFmt w:val="bullet"/>
      <w:lvlText w:val="•"/>
      <w:lvlJc w:val="left"/>
      <w:pPr>
        <w:ind w:left="7100" w:hanging="270"/>
      </w:pPr>
    </w:lvl>
    <w:lvl w:ilvl="7">
      <w:numFmt w:val="bullet"/>
      <w:lvlText w:val="•"/>
      <w:lvlJc w:val="left"/>
      <w:pPr>
        <w:ind w:left="8100" w:hanging="270"/>
      </w:pPr>
    </w:lvl>
    <w:lvl w:ilvl="8">
      <w:numFmt w:val="bullet"/>
      <w:lvlText w:val="•"/>
      <w:lvlJc w:val="left"/>
      <w:pPr>
        <w:ind w:left="9100" w:hanging="270"/>
      </w:pPr>
    </w:lvl>
  </w:abstractNum>
  <w:abstractNum w:abstractNumId="12" w15:restartNumberingAfterBreak="0">
    <w:nsid w:val="7878769D"/>
    <w:multiLevelType w:val="multilevel"/>
    <w:tmpl w:val="67E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92BDF"/>
    <w:multiLevelType w:val="multilevel"/>
    <w:tmpl w:val="DA96518E"/>
    <w:lvl w:ilvl="0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00" w:hanging="270"/>
      </w:pPr>
    </w:lvl>
    <w:lvl w:ilvl="2">
      <w:numFmt w:val="bullet"/>
      <w:lvlText w:val="•"/>
      <w:lvlJc w:val="left"/>
      <w:pPr>
        <w:ind w:left="3100" w:hanging="270"/>
      </w:pPr>
    </w:lvl>
    <w:lvl w:ilvl="3">
      <w:numFmt w:val="bullet"/>
      <w:lvlText w:val="•"/>
      <w:lvlJc w:val="left"/>
      <w:pPr>
        <w:ind w:left="4100" w:hanging="270"/>
      </w:pPr>
    </w:lvl>
    <w:lvl w:ilvl="4">
      <w:numFmt w:val="bullet"/>
      <w:lvlText w:val="•"/>
      <w:lvlJc w:val="left"/>
      <w:pPr>
        <w:ind w:left="5100" w:hanging="270"/>
      </w:pPr>
    </w:lvl>
    <w:lvl w:ilvl="5">
      <w:numFmt w:val="bullet"/>
      <w:lvlText w:val="•"/>
      <w:lvlJc w:val="left"/>
      <w:pPr>
        <w:ind w:left="6100" w:hanging="270"/>
      </w:pPr>
    </w:lvl>
    <w:lvl w:ilvl="6">
      <w:numFmt w:val="bullet"/>
      <w:lvlText w:val="•"/>
      <w:lvlJc w:val="left"/>
      <w:pPr>
        <w:ind w:left="7100" w:hanging="270"/>
      </w:pPr>
    </w:lvl>
    <w:lvl w:ilvl="7">
      <w:numFmt w:val="bullet"/>
      <w:lvlText w:val="•"/>
      <w:lvlJc w:val="left"/>
      <w:pPr>
        <w:ind w:left="8100" w:hanging="270"/>
      </w:pPr>
    </w:lvl>
    <w:lvl w:ilvl="8">
      <w:numFmt w:val="bullet"/>
      <w:lvlText w:val="•"/>
      <w:lvlJc w:val="left"/>
      <w:pPr>
        <w:ind w:left="9100" w:hanging="270"/>
      </w:pPr>
    </w:lvl>
  </w:abstractNum>
  <w:abstractNum w:abstractNumId="14" w15:restartNumberingAfterBreak="0">
    <w:nsid w:val="7D404170"/>
    <w:multiLevelType w:val="multilevel"/>
    <w:tmpl w:val="DA96518E"/>
    <w:lvl w:ilvl="0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00" w:hanging="270"/>
      </w:pPr>
    </w:lvl>
    <w:lvl w:ilvl="2">
      <w:numFmt w:val="bullet"/>
      <w:lvlText w:val="•"/>
      <w:lvlJc w:val="left"/>
      <w:pPr>
        <w:ind w:left="3100" w:hanging="270"/>
      </w:pPr>
    </w:lvl>
    <w:lvl w:ilvl="3">
      <w:numFmt w:val="bullet"/>
      <w:lvlText w:val="•"/>
      <w:lvlJc w:val="left"/>
      <w:pPr>
        <w:ind w:left="4100" w:hanging="270"/>
      </w:pPr>
    </w:lvl>
    <w:lvl w:ilvl="4">
      <w:numFmt w:val="bullet"/>
      <w:lvlText w:val="•"/>
      <w:lvlJc w:val="left"/>
      <w:pPr>
        <w:ind w:left="5100" w:hanging="270"/>
      </w:pPr>
    </w:lvl>
    <w:lvl w:ilvl="5">
      <w:numFmt w:val="bullet"/>
      <w:lvlText w:val="•"/>
      <w:lvlJc w:val="left"/>
      <w:pPr>
        <w:ind w:left="6100" w:hanging="270"/>
      </w:pPr>
    </w:lvl>
    <w:lvl w:ilvl="6">
      <w:numFmt w:val="bullet"/>
      <w:lvlText w:val="•"/>
      <w:lvlJc w:val="left"/>
      <w:pPr>
        <w:ind w:left="7100" w:hanging="270"/>
      </w:pPr>
    </w:lvl>
    <w:lvl w:ilvl="7">
      <w:numFmt w:val="bullet"/>
      <w:lvlText w:val="•"/>
      <w:lvlJc w:val="left"/>
      <w:pPr>
        <w:ind w:left="8100" w:hanging="270"/>
      </w:pPr>
    </w:lvl>
    <w:lvl w:ilvl="8">
      <w:numFmt w:val="bullet"/>
      <w:lvlText w:val="•"/>
      <w:lvlJc w:val="left"/>
      <w:pPr>
        <w:ind w:left="9100" w:hanging="270"/>
      </w:pPr>
    </w:lvl>
  </w:abstractNum>
  <w:num w:numId="1" w16cid:durableId="173498233">
    <w:abstractNumId w:val="11"/>
  </w:num>
  <w:num w:numId="2" w16cid:durableId="893152371">
    <w:abstractNumId w:val="5"/>
  </w:num>
  <w:num w:numId="3" w16cid:durableId="1823813199">
    <w:abstractNumId w:val="0"/>
  </w:num>
  <w:num w:numId="4" w16cid:durableId="2065249569">
    <w:abstractNumId w:val="8"/>
  </w:num>
  <w:num w:numId="5" w16cid:durableId="1940409321">
    <w:abstractNumId w:val="14"/>
  </w:num>
  <w:num w:numId="6" w16cid:durableId="1377968439">
    <w:abstractNumId w:val="1"/>
  </w:num>
  <w:num w:numId="7" w16cid:durableId="1544441178">
    <w:abstractNumId w:val="4"/>
  </w:num>
  <w:num w:numId="8" w16cid:durableId="1328436916">
    <w:abstractNumId w:val="10"/>
  </w:num>
  <w:num w:numId="9" w16cid:durableId="1420828753">
    <w:abstractNumId w:val="3"/>
  </w:num>
  <w:num w:numId="10" w16cid:durableId="840051289">
    <w:abstractNumId w:val="9"/>
  </w:num>
  <w:num w:numId="11" w16cid:durableId="655761533">
    <w:abstractNumId w:val="12"/>
  </w:num>
  <w:num w:numId="12" w16cid:durableId="828637605">
    <w:abstractNumId w:val="6"/>
  </w:num>
  <w:num w:numId="13" w16cid:durableId="77600156">
    <w:abstractNumId w:val="2"/>
  </w:num>
  <w:num w:numId="14" w16cid:durableId="1106730606">
    <w:abstractNumId w:val="13"/>
  </w:num>
  <w:num w:numId="15" w16cid:durableId="1828783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DC"/>
    <w:rsid w:val="000B1127"/>
    <w:rsid w:val="001A556A"/>
    <w:rsid w:val="001E7CF5"/>
    <w:rsid w:val="00224186"/>
    <w:rsid w:val="002274E4"/>
    <w:rsid w:val="00232299"/>
    <w:rsid w:val="002859CA"/>
    <w:rsid w:val="00292642"/>
    <w:rsid w:val="002D622C"/>
    <w:rsid w:val="00304284"/>
    <w:rsid w:val="006622F3"/>
    <w:rsid w:val="00720C77"/>
    <w:rsid w:val="008C77DC"/>
    <w:rsid w:val="008F3F31"/>
    <w:rsid w:val="00932E41"/>
    <w:rsid w:val="00940593"/>
    <w:rsid w:val="009F2ED4"/>
    <w:rsid w:val="00A531A8"/>
    <w:rsid w:val="00AB4844"/>
    <w:rsid w:val="00BB66F2"/>
    <w:rsid w:val="00C2368B"/>
    <w:rsid w:val="00C97552"/>
    <w:rsid w:val="00CA681A"/>
    <w:rsid w:val="00CE7231"/>
    <w:rsid w:val="00DD245D"/>
    <w:rsid w:val="00EA5FC1"/>
    <w:rsid w:val="00EB14E0"/>
    <w:rsid w:val="00EF4D43"/>
    <w:rsid w:val="00F52700"/>
    <w:rsid w:val="00F8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F1DF"/>
  <w15:docId w15:val="{AC618197-42DC-3C47-BC71-2E85A76A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4"/>
      <w:ind w:left="117"/>
      <w:outlineLvl w:val="0"/>
    </w:pPr>
    <w:rPr>
      <w:b/>
      <w:sz w:val="23"/>
      <w:szCs w:val="23"/>
    </w:rPr>
  </w:style>
  <w:style w:type="paragraph" w:styleId="Heading2">
    <w:name w:val="heading 2"/>
    <w:basedOn w:val="Normal"/>
    <w:next w:val="Normal"/>
    <w:uiPriority w:val="9"/>
    <w:unhideWhenUsed/>
    <w:qFormat/>
    <w:pPr>
      <w:ind w:left="477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548" w:lineRule="auto"/>
      <w:ind w:right="62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92642"/>
    <w:pPr>
      <w:widowControl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2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5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hyperlink" Target="mailto:demarioasquitt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4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muir,Allan2024.docx</Template>
  <TotalTime>0</TotalTime>
  <Pages>2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Muir, Allan</cp:lastModifiedBy>
  <cp:revision>2</cp:revision>
  <dcterms:created xsi:type="dcterms:W3CDTF">2024-09-08T22:23:00Z</dcterms:created>
  <dcterms:modified xsi:type="dcterms:W3CDTF">2024-09-08T22:23:00Z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2021-08-12T00:00:00Z</vt:lpwstr>
  </property>
  <property fmtid="{D5CDD505-2E9C-101B-9397-08002B2CF9AE}" pid="3" name="Creator">
    <vt:lpwstr>Word</vt:lpwstr>
  </property>
  <property fmtid="{D5CDD505-2E9C-101B-9397-08002B2CF9AE}" pid="4" name="LastSaved">
    <vt:lpwstr>2024-06-22T00:00:00Z</vt:lpwstr>
  </property>
  <property fmtid="{D5CDD505-2E9C-101B-9397-08002B2CF9AE}" pid="5" name="Producer">
    <vt:lpwstr>macOS Version 11.2.3 (Build 20D91) Quartz PDFContext</vt:lpwstr>
  </property>
</Properties>
</file>